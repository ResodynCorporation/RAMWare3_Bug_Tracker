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B3" w:rsidRDefault="00717BB3" w:rsidP="00717BB3">
      <w:pPr>
        <w:pStyle w:val="ListParagraph"/>
        <w:numPr>
          <w:ilvl w:val="0"/>
          <w:numId w:val="1"/>
        </w:numPr>
      </w:pPr>
      <w:r>
        <w:t xml:space="preserve">Login to the </w:t>
      </w:r>
      <w:proofErr w:type="spellStart"/>
      <w:r>
        <w:t>GitHub</w:t>
      </w:r>
      <w:proofErr w:type="spellEnd"/>
      <w:r>
        <w:t xml:space="preserve"> page for bug tracking and upgrade requests:</w:t>
      </w:r>
      <w:r>
        <w:br/>
      </w:r>
      <w:hyperlink r:id="rId6" w:history="1">
        <w:r w:rsidRPr="00DD1493">
          <w:rPr>
            <w:rStyle w:val="Hyperlink"/>
          </w:rPr>
          <w:t>https://github.com/ResodynCorporation/RAMWare3_Bug_Tracker</w:t>
        </w:r>
      </w:hyperlink>
    </w:p>
    <w:p w:rsidR="00717BB3" w:rsidRDefault="00717BB3" w:rsidP="00717BB3">
      <w:pPr>
        <w:pStyle w:val="ListParagraph"/>
        <w:numPr>
          <w:ilvl w:val="0"/>
          <w:numId w:val="1"/>
        </w:numPr>
      </w:pPr>
      <w:r>
        <w:t xml:space="preserve">Click on the </w:t>
      </w:r>
      <w:r w:rsidRPr="00717BB3">
        <w:rPr>
          <w:i/>
        </w:rPr>
        <w:t>Issues</w:t>
      </w:r>
      <w:r>
        <w:t xml:space="preserve"> tab</w:t>
      </w:r>
    </w:p>
    <w:p w:rsidR="00717BB3" w:rsidRDefault="00717BB3" w:rsidP="00717B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0C62" wp14:editId="1235C2C0">
                <wp:simplePos x="0" y="0"/>
                <wp:positionH relativeFrom="column">
                  <wp:posOffset>559518</wp:posOffset>
                </wp:positionH>
                <wp:positionV relativeFrom="paragraph">
                  <wp:posOffset>1151365</wp:posOffset>
                </wp:positionV>
                <wp:extent cx="612250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4.05pt;margin-top:90.65pt;width:48.2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1948BF0" wp14:editId="0AC9440B">
            <wp:extent cx="5486400" cy="505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B3" w:rsidRDefault="00717BB3">
      <w:r>
        <w:br w:type="page"/>
      </w:r>
    </w:p>
    <w:p w:rsidR="00717BB3" w:rsidRDefault="00717BB3" w:rsidP="00717BB3">
      <w:pPr>
        <w:pStyle w:val="ListParagraph"/>
        <w:numPr>
          <w:ilvl w:val="0"/>
          <w:numId w:val="1"/>
        </w:numPr>
      </w:pPr>
      <w:r>
        <w:lastRenderedPageBreak/>
        <w:t xml:space="preserve">Click on the </w:t>
      </w:r>
      <w:r w:rsidRPr="00717BB3">
        <w:rPr>
          <w:i/>
        </w:rPr>
        <w:t>New Issue</w:t>
      </w:r>
      <w:r>
        <w:t xml:space="preserve"> button</w:t>
      </w:r>
    </w:p>
    <w:p w:rsidR="00717BB3" w:rsidRDefault="00717BB3" w:rsidP="00717B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58E98" wp14:editId="15BC3A22">
                <wp:simplePos x="0" y="0"/>
                <wp:positionH relativeFrom="column">
                  <wp:posOffset>4710844</wp:posOffset>
                </wp:positionH>
                <wp:positionV relativeFrom="paragraph">
                  <wp:posOffset>2202152</wp:posOffset>
                </wp:positionV>
                <wp:extent cx="612140" cy="28575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0.95pt;margin-top:173.4pt;width:48.2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727BE7F" wp14:editId="1AC3C5BC">
            <wp:extent cx="5486400" cy="505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B3" w:rsidRDefault="00717BB3">
      <w:r>
        <w:br w:type="page"/>
      </w:r>
    </w:p>
    <w:p w:rsidR="00717BB3" w:rsidRDefault="00717BB3" w:rsidP="00717BB3">
      <w:pPr>
        <w:pStyle w:val="ListParagraph"/>
        <w:numPr>
          <w:ilvl w:val="0"/>
          <w:numId w:val="1"/>
        </w:numPr>
      </w:pPr>
      <w:r>
        <w:lastRenderedPageBreak/>
        <w:t xml:space="preserve">Type a helpful title and detailed message regarding the bug or requested feature.  </w:t>
      </w:r>
      <w:r>
        <w:t>Please try to recall the steps that led to the issue, this is always helpful in resolving issues.</w:t>
      </w:r>
      <w:r>
        <w:t xml:space="preserve">  </w:t>
      </w:r>
      <w:r>
        <w:t>Also, you can drag and drop screen shots here as well, which again, is very helpful!</w:t>
      </w:r>
      <w:r>
        <w:t xml:space="preserve">  Hit the Submit new issue button when complete.  Resodyn software developers will monitor this site for Beta tester feedback.</w:t>
      </w:r>
    </w:p>
    <w:p w:rsidR="00717BB3" w:rsidRDefault="00265D43" w:rsidP="00717B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5599C" wp14:editId="258BA11F">
                <wp:simplePos x="0" y="0"/>
                <wp:positionH relativeFrom="column">
                  <wp:posOffset>3262023</wp:posOffset>
                </wp:positionH>
                <wp:positionV relativeFrom="paragraph">
                  <wp:posOffset>3282232</wp:posOffset>
                </wp:positionV>
                <wp:extent cx="930302" cy="286247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56.85pt;margin-top:258.45pt;width:73.25pt;height:2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" filled="f" strokecolor="red" strokeweight="2pt"/>
            </w:pict>
          </mc:Fallback>
        </mc:AlternateContent>
      </w:r>
      <w:r w:rsidR="00717BB3">
        <w:rPr>
          <w:noProof/>
        </w:rPr>
        <w:drawing>
          <wp:inline distT="0" distB="0" distL="0" distR="0" wp14:anchorId="3D98F0ED" wp14:editId="2F5F931C">
            <wp:extent cx="5486400" cy="5056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300" w:rsidRDefault="00325300" w:rsidP="00717BB3"/>
    <w:sectPr w:rsidR="00325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E1829"/>
    <w:multiLevelType w:val="hybridMultilevel"/>
    <w:tmpl w:val="0AB8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00"/>
    <w:rsid w:val="000114E6"/>
    <w:rsid w:val="00014875"/>
    <w:rsid w:val="00022CF2"/>
    <w:rsid w:val="00025340"/>
    <w:rsid w:val="000337D0"/>
    <w:rsid w:val="00034C78"/>
    <w:rsid w:val="00035261"/>
    <w:rsid w:val="00035C37"/>
    <w:rsid w:val="000377CB"/>
    <w:rsid w:val="000463A7"/>
    <w:rsid w:val="00051E36"/>
    <w:rsid w:val="0005274D"/>
    <w:rsid w:val="0005436E"/>
    <w:rsid w:val="00056A85"/>
    <w:rsid w:val="00057323"/>
    <w:rsid w:val="00060514"/>
    <w:rsid w:val="00060F24"/>
    <w:rsid w:val="00063342"/>
    <w:rsid w:val="00066980"/>
    <w:rsid w:val="00070E60"/>
    <w:rsid w:val="00074253"/>
    <w:rsid w:val="000746B1"/>
    <w:rsid w:val="000773F8"/>
    <w:rsid w:val="000946D8"/>
    <w:rsid w:val="00097D55"/>
    <w:rsid w:val="000A4C8B"/>
    <w:rsid w:val="000B1D9A"/>
    <w:rsid w:val="000B2BA8"/>
    <w:rsid w:val="000B7072"/>
    <w:rsid w:val="000C0C4A"/>
    <w:rsid w:val="000C0FEC"/>
    <w:rsid w:val="000C4B04"/>
    <w:rsid w:val="000C4C41"/>
    <w:rsid w:val="000C5172"/>
    <w:rsid w:val="000C5535"/>
    <w:rsid w:val="000C5540"/>
    <w:rsid w:val="000C6651"/>
    <w:rsid w:val="000D0CE4"/>
    <w:rsid w:val="000D1B23"/>
    <w:rsid w:val="000D4081"/>
    <w:rsid w:val="000E175C"/>
    <w:rsid w:val="000E4225"/>
    <w:rsid w:val="000E6920"/>
    <w:rsid w:val="000F0955"/>
    <w:rsid w:val="000F6DB9"/>
    <w:rsid w:val="00111F59"/>
    <w:rsid w:val="001219B4"/>
    <w:rsid w:val="0012270E"/>
    <w:rsid w:val="001274B9"/>
    <w:rsid w:val="001401D7"/>
    <w:rsid w:val="00144F54"/>
    <w:rsid w:val="00146FAF"/>
    <w:rsid w:val="001557B7"/>
    <w:rsid w:val="00165DDF"/>
    <w:rsid w:val="00166F04"/>
    <w:rsid w:val="00173299"/>
    <w:rsid w:val="00173A28"/>
    <w:rsid w:val="00177B5E"/>
    <w:rsid w:val="001814DA"/>
    <w:rsid w:val="001819AF"/>
    <w:rsid w:val="001878B7"/>
    <w:rsid w:val="001913B0"/>
    <w:rsid w:val="001926F2"/>
    <w:rsid w:val="00192CA4"/>
    <w:rsid w:val="001953BF"/>
    <w:rsid w:val="001A4E51"/>
    <w:rsid w:val="001A7AE6"/>
    <w:rsid w:val="001B3215"/>
    <w:rsid w:val="001B6817"/>
    <w:rsid w:val="001C53C3"/>
    <w:rsid w:val="001C55AF"/>
    <w:rsid w:val="001D159F"/>
    <w:rsid w:val="001D4ECC"/>
    <w:rsid w:val="001E33A3"/>
    <w:rsid w:val="001E35C1"/>
    <w:rsid w:val="001F0D60"/>
    <w:rsid w:val="001F33F3"/>
    <w:rsid w:val="00202112"/>
    <w:rsid w:val="0020296E"/>
    <w:rsid w:val="00202D69"/>
    <w:rsid w:val="00203A9D"/>
    <w:rsid w:val="00210A26"/>
    <w:rsid w:val="00211BA5"/>
    <w:rsid w:val="00214BF9"/>
    <w:rsid w:val="00214D4C"/>
    <w:rsid w:val="00214F4B"/>
    <w:rsid w:val="002239FE"/>
    <w:rsid w:val="00224A9F"/>
    <w:rsid w:val="00225A73"/>
    <w:rsid w:val="00230C6D"/>
    <w:rsid w:val="0023345E"/>
    <w:rsid w:val="00240B6C"/>
    <w:rsid w:val="00256E06"/>
    <w:rsid w:val="00265D43"/>
    <w:rsid w:val="00266AF8"/>
    <w:rsid w:val="002743CC"/>
    <w:rsid w:val="00281F27"/>
    <w:rsid w:val="00297CF0"/>
    <w:rsid w:val="00297FB7"/>
    <w:rsid w:val="002B147C"/>
    <w:rsid w:val="002B1944"/>
    <w:rsid w:val="002B40E8"/>
    <w:rsid w:val="002B78A8"/>
    <w:rsid w:val="002C55CF"/>
    <w:rsid w:val="002C7203"/>
    <w:rsid w:val="002D006D"/>
    <w:rsid w:val="002D3044"/>
    <w:rsid w:val="002D6223"/>
    <w:rsid w:val="002E1FCD"/>
    <w:rsid w:val="002E3B09"/>
    <w:rsid w:val="002E4997"/>
    <w:rsid w:val="002E5F75"/>
    <w:rsid w:val="002F70E2"/>
    <w:rsid w:val="00306BA7"/>
    <w:rsid w:val="003072E9"/>
    <w:rsid w:val="00314248"/>
    <w:rsid w:val="003144BC"/>
    <w:rsid w:val="0031733E"/>
    <w:rsid w:val="00325300"/>
    <w:rsid w:val="003265B6"/>
    <w:rsid w:val="0032771A"/>
    <w:rsid w:val="00327AA3"/>
    <w:rsid w:val="0033010C"/>
    <w:rsid w:val="0034014C"/>
    <w:rsid w:val="0034061C"/>
    <w:rsid w:val="003501B8"/>
    <w:rsid w:val="00352D50"/>
    <w:rsid w:val="00363342"/>
    <w:rsid w:val="00375D73"/>
    <w:rsid w:val="00383236"/>
    <w:rsid w:val="003842C9"/>
    <w:rsid w:val="003848C8"/>
    <w:rsid w:val="003A1446"/>
    <w:rsid w:val="003A43F4"/>
    <w:rsid w:val="003B5D48"/>
    <w:rsid w:val="003C29DF"/>
    <w:rsid w:val="003C37B1"/>
    <w:rsid w:val="003D0477"/>
    <w:rsid w:val="003D1629"/>
    <w:rsid w:val="003D1C46"/>
    <w:rsid w:val="003D1FB6"/>
    <w:rsid w:val="003D3E29"/>
    <w:rsid w:val="003D5744"/>
    <w:rsid w:val="003E13E0"/>
    <w:rsid w:val="003E7812"/>
    <w:rsid w:val="003F19D8"/>
    <w:rsid w:val="0040037B"/>
    <w:rsid w:val="00406C91"/>
    <w:rsid w:val="00411863"/>
    <w:rsid w:val="0041272F"/>
    <w:rsid w:val="00415172"/>
    <w:rsid w:val="0042079A"/>
    <w:rsid w:val="00421C90"/>
    <w:rsid w:val="00425822"/>
    <w:rsid w:val="0043057E"/>
    <w:rsid w:val="004334CD"/>
    <w:rsid w:val="00433EC3"/>
    <w:rsid w:val="00441A6D"/>
    <w:rsid w:val="00446568"/>
    <w:rsid w:val="004519A9"/>
    <w:rsid w:val="004570C0"/>
    <w:rsid w:val="004629F8"/>
    <w:rsid w:val="00463735"/>
    <w:rsid w:val="00470F89"/>
    <w:rsid w:val="00471002"/>
    <w:rsid w:val="00472D18"/>
    <w:rsid w:val="00473063"/>
    <w:rsid w:val="0049703D"/>
    <w:rsid w:val="004A5FBD"/>
    <w:rsid w:val="004A7127"/>
    <w:rsid w:val="004B6BB7"/>
    <w:rsid w:val="004B75EB"/>
    <w:rsid w:val="004C660A"/>
    <w:rsid w:val="004D1A65"/>
    <w:rsid w:val="004D1E4F"/>
    <w:rsid w:val="004F0C4F"/>
    <w:rsid w:val="004F3F58"/>
    <w:rsid w:val="00502A87"/>
    <w:rsid w:val="00504F8F"/>
    <w:rsid w:val="00523558"/>
    <w:rsid w:val="005257F2"/>
    <w:rsid w:val="005276B3"/>
    <w:rsid w:val="005346DD"/>
    <w:rsid w:val="005355DC"/>
    <w:rsid w:val="00537BC6"/>
    <w:rsid w:val="00552000"/>
    <w:rsid w:val="00553FB2"/>
    <w:rsid w:val="00561E6E"/>
    <w:rsid w:val="0056420C"/>
    <w:rsid w:val="00570731"/>
    <w:rsid w:val="005709B1"/>
    <w:rsid w:val="005731E2"/>
    <w:rsid w:val="00573C1A"/>
    <w:rsid w:val="005831BB"/>
    <w:rsid w:val="00591DE0"/>
    <w:rsid w:val="0059566E"/>
    <w:rsid w:val="00595F93"/>
    <w:rsid w:val="005A2585"/>
    <w:rsid w:val="005A4CAF"/>
    <w:rsid w:val="005A7702"/>
    <w:rsid w:val="005B31D9"/>
    <w:rsid w:val="005B55AB"/>
    <w:rsid w:val="005B65BC"/>
    <w:rsid w:val="005C0B98"/>
    <w:rsid w:val="005C132F"/>
    <w:rsid w:val="005C34F6"/>
    <w:rsid w:val="005C67B1"/>
    <w:rsid w:val="005D0EE1"/>
    <w:rsid w:val="005D261F"/>
    <w:rsid w:val="005D5D05"/>
    <w:rsid w:val="005E7176"/>
    <w:rsid w:val="005F2B85"/>
    <w:rsid w:val="005F6FC9"/>
    <w:rsid w:val="00602068"/>
    <w:rsid w:val="006077F6"/>
    <w:rsid w:val="006145DA"/>
    <w:rsid w:val="00615A7B"/>
    <w:rsid w:val="006174F1"/>
    <w:rsid w:val="00621EC2"/>
    <w:rsid w:val="00633D6A"/>
    <w:rsid w:val="0063563E"/>
    <w:rsid w:val="00640243"/>
    <w:rsid w:val="00643388"/>
    <w:rsid w:val="006445A9"/>
    <w:rsid w:val="0066531D"/>
    <w:rsid w:val="0066579E"/>
    <w:rsid w:val="00670ADB"/>
    <w:rsid w:val="00673B10"/>
    <w:rsid w:val="006757B3"/>
    <w:rsid w:val="00687F30"/>
    <w:rsid w:val="006953F5"/>
    <w:rsid w:val="006A36F4"/>
    <w:rsid w:val="006A5EC7"/>
    <w:rsid w:val="006A681E"/>
    <w:rsid w:val="006B64C0"/>
    <w:rsid w:val="006B6E52"/>
    <w:rsid w:val="006E01F5"/>
    <w:rsid w:val="006E077A"/>
    <w:rsid w:val="006E1380"/>
    <w:rsid w:val="006E39AC"/>
    <w:rsid w:val="006F05EB"/>
    <w:rsid w:val="006F26B0"/>
    <w:rsid w:val="006F2D0E"/>
    <w:rsid w:val="006F55F6"/>
    <w:rsid w:val="006F5DE2"/>
    <w:rsid w:val="006F6BE8"/>
    <w:rsid w:val="006F7378"/>
    <w:rsid w:val="00700627"/>
    <w:rsid w:val="00705DB5"/>
    <w:rsid w:val="007061D8"/>
    <w:rsid w:val="00712E17"/>
    <w:rsid w:val="00715C0F"/>
    <w:rsid w:val="00717BB3"/>
    <w:rsid w:val="00727547"/>
    <w:rsid w:val="00732F16"/>
    <w:rsid w:val="0073315B"/>
    <w:rsid w:val="00737619"/>
    <w:rsid w:val="00742C51"/>
    <w:rsid w:val="00743A40"/>
    <w:rsid w:val="00743A8F"/>
    <w:rsid w:val="007506D8"/>
    <w:rsid w:val="007507EC"/>
    <w:rsid w:val="00756293"/>
    <w:rsid w:val="00756728"/>
    <w:rsid w:val="0075686A"/>
    <w:rsid w:val="00765C38"/>
    <w:rsid w:val="007719AF"/>
    <w:rsid w:val="00772F82"/>
    <w:rsid w:val="007743F0"/>
    <w:rsid w:val="00782EEF"/>
    <w:rsid w:val="007936C6"/>
    <w:rsid w:val="007A40A6"/>
    <w:rsid w:val="007B3822"/>
    <w:rsid w:val="007B5B72"/>
    <w:rsid w:val="007C2AF4"/>
    <w:rsid w:val="007C6BBC"/>
    <w:rsid w:val="007C74C8"/>
    <w:rsid w:val="007D5CE1"/>
    <w:rsid w:val="007F259A"/>
    <w:rsid w:val="00802824"/>
    <w:rsid w:val="00807E9D"/>
    <w:rsid w:val="00821D8F"/>
    <w:rsid w:val="00826671"/>
    <w:rsid w:val="0084714D"/>
    <w:rsid w:val="00860E3A"/>
    <w:rsid w:val="00866193"/>
    <w:rsid w:val="00875760"/>
    <w:rsid w:val="00876B35"/>
    <w:rsid w:val="00887025"/>
    <w:rsid w:val="0089387D"/>
    <w:rsid w:val="008951F9"/>
    <w:rsid w:val="00895348"/>
    <w:rsid w:val="008A3AB7"/>
    <w:rsid w:val="008D5E3E"/>
    <w:rsid w:val="008D6777"/>
    <w:rsid w:val="008E1959"/>
    <w:rsid w:val="008E1CB9"/>
    <w:rsid w:val="008F50D9"/>
    <w:rsid w:val="00900123"/>
    <w:rsid w:val="0090113B"/>
    <w:rsid w:val="0090257A"/>
    <w:rsid w:val="00910BFA"/>
    <w:rsid w:val="009211D6"/>
    <w:rsid w:val="009234AC"/>
    <w:rsid w:val="00931920"/>
    <w:rsid w:val="00932168"/>
    <w:rsid w:val="0094346E"/>
    <w:rsid w:val="00952491"/>
    <w:rsid w:val="00957688"/>
    <w:rsid w:val="0096270B"/>
    <w:rsid w:val="00964C64"/>
    <w:rsid w:val="00973529"/>
    <w:rsid w:val="00973AB7"/>
    <w:rsid w:val="009756E0"/>
    <w:rsid w:val="009770E7"/>
    <w:rsid w:val="00980719"/>
    <w:rsid w:val="009877E5"/>
    <w:rsid w:val="00987B05"/>
    <w:rsid w:val="00995607"/>
    <w:rsid w:val="009A3034"/>
    <w:rsid w:val="009A3D59"/>
    <w:rsid w:val="009A4B15"/>
    <w:rsid w:val="009B440E"/>
    <w:rsid w:val="009B5A2A"/>
    <w:rsid w:val="009C483F"/>
    <w:rsid w:val="009C7671"/>
    <w:rsid w:val="009D26E0"/>
    <w:rsid w:val="009D5B42"/>
    <w:rsid w:val="009E48FA"/>
    <w:rsid w:val="009E69A3"/>
    <w:rsid w:val="009F6E18"/>
    <w:rsid w:val="009F7E44"/>
    <w:rsid w:val="00A011B9"/>
    <w:rsid w:val="00A01A8A"/>
    <w:rsid w:val="00A05BF2"/>
    <w:rsid w:val="00A25BA9"/>
    <w:rsid w:val="00A27CFA"/>
    <w:rsid w:val="00A33DE6"/>
    <w:rsid w:val="00A42E94"/>
    <w:rsid w:val="00A45FE8"/>
    <w:rsid w:val="00A50DBA"/>
    <w:rsid w:val="00A56575"/>
    <w:rsid w:val="00A64982"/>
    <w:rsid w:val="00A706BF"/>
    <w:rsid w:val="00A75202"/>
    <w:rsid w:val="00A75F9E"/>
    <w:rsid w:val="00A80343"/>
    <w:rsid w:val="00A80A28"/>
    <w:rsid w:val="00A8147E"/>
    <w:rsid w:val="00A82F41"/>
    <w:rsid w:val="00A96656"/>
    <w:rsid w:val="00AA7AD8"/>
    <w:rsid w:val="00AB0087"/>
    <w:rsid w:val="00AB1759"/>
    <w:rsid w:val="00AB39A2"/>
    <w:rsid w:val="00AB6E2D"/>
    <w:rsid w:val="00AC5A2E"/>
    <w:rsid w:val="00AD4FE5"/>
    <w:rsid w:val="00AE0DA2"/>
    <w:rsid w:val="00AE454C"/>
    <w:rsid w:val="00AF0FC6"/>
    <w:rsid w:val="00AF21C4"/>
    <w:rsid w:val="00AF3799"/>
    <w:rsid w:val="00AF4800"/>
    <w:rsid w:val="00B0249E"/>
    <w:rsid w:val="00B05517"/>
    <w:rsid w:val="00B119F8"/>
    <w:rsid w:val="00B12232"/>
    <w:rsid w:val="00B135AD"/>
    <w:rsid w:val="00B13708"/>
    <w:rsid w:val="00B179E1"/>
    <w:rsid w:val="00B20F87"/>
    <w:rsid w:val="00B271FE"/>
    <w:rsid w:val="00B27930"/>
    <w:rsid w:val="00B322CE"/>
    <w:rsid w:val="00B34BFC"/>
    <w:rsid w:val="00B5468E"/>
    <w:rsid w:val="00B60125"/>
    <w:rsid w:val="00B6536F"/>
    <w:rsid w:val="00B661E1"/>
    <w:rsid w:val="00B81049"/>
    <w:rsid w:val="00B85496"/>
    <w:rsid w:val="00B91F7E"/>
    <w:rsid w:val="00B92BF0"/>
    <w:rsid w:val="00B97442"/>
    <w:rsid w:val="00BA0AA7"/>
    <w:rsid w:val="00BA5D80"/>
    <w:rsid w:val="00BB7D6E"/>
    <w:rsid w:val="00BE068A"/>
    <w:rsid w:val="00BE339E"/>
    <w:rsid w:val="00BE3864"/>
    <w:rsid w:val="00BE6B71"/>
    <w:rsid w:val="00BF6C28"/>
    <w:rsid w:val="00BF74EC"/>
    <w:rsid w:val="00BF7C04"/>
    <w:rsid w:val="00C0135F"/>
    <w:rsid w:val="00C15870"/>
    <w:rsid w:val="00C15A14"/>
    <w:rsid w:val="00C166BF"/>
    <w:rsid w:val="00C1778B"/>
    <w:rsid w:val="00C257CD"/>
    <w:rsid w:val="00C3443B"/>
    <w:rsid w:val="00C35AC0"/>
    <w:rsid w:val="00C36FDA"/>
    <w:rsid w:val="00C413E4"/>
    <w:rsid w:val="00C454DC"/>
    <w:rsid w:val="00C46E5E"/>
    <w:rsid w:val="00C47F35"/>
    <w:rsid w:val="00C55597"/>
    <w:rsid w:val="00C5591E"/>
    <w:rsid w:val="00C578FC"/>
    <w:rsid w:val="00C62BFF"/>
    <w:rsid w:val="00C67E7E"/>
    <w:rsid w:val="00C719FD"/>
    <w:rsid w:val="00C71D49"/>
    <w:rsid w:val="00C74ECF"/>
    <w:rsid w:val="00C77EAF"/>
    <w:rsid w:val="00C8424C"/>
    <w:rsid w:val="00C96864"/>
    <w:rsid w:val="00CA0ADE"/>
    <w:rsid w:val="00CA4CD2"/>
    <w:rsid w:val="00CA4E9F"/>
    <w:rsid w:val="00CB0B2B"/>
    <w:rsid w:val="00CB1F52"/>
    <w:rsid w:val="00CB3841"/>
    <w:rsid w:val="00CB4D44"/>
    <w:rsid w:val="00CD29E3"/>
    <w:rsid w:val="00CD7245"/>
    <w:rsid w:val="00CE23AC"/>
    <w:rsid w:val="00CE758F"/>
    <w:rsid w:val="00CF0C8D"/>
    <w:rsid w:val="00CF1346"/>
    <w:rsid w:val="00CF1E03"/>
    <w:rsid w:val="00CF32D6"/>
    <w:rsid w:val="00CF6D2A"/>
    <w:rsid w:val="00D0016C"/>
    <w:rsid w:val="00D016AC"/>
    <w:rsid w:val="00D03E4D"/>
    <w:rsid w:val="00D11397"/>
    <w:rsid w:val="00D14BE6"/>
    <w:rsid w:val="00D20AF1"/>
    <w:rsid w:val="00D30A49"/>
    <w:rsid w:val="00D31B8F"/>
    <w:rsid w:val="00D410D5"/>
    <w:rsid w:val="00D42D36"/>
    <w:rsid w:val="00D47415"/>
    <w:rsid w:val="00D51489"/>
    <w:rsid w:val="00D52F92"/>
    <w:rsid w:val="00D54E6F"/>
    <w:rsid w:val="00D55046"/>
    <w:rsid w:val="00D6011D"/>
    <w:rsid w:val="00D6400C"/>
    <w:rsid w:val="00D764F4"/>
    <w:rsid w:val="00D80367"/>
    <w:rsid w:val="00D82578"/>
    <w:rsid w:val="00D82F44"/>
    <w:rsid w:val="00D86E74"/>
    <w:rsid w:val="00D91117"/>
    <w:rsid w:val="00D949A8"/>
    <w:rsid w:val="00DA0170"/>
    <w:rsid w:val="00DA0BDB"/>
    <w:rsid w:val="00DA1B2B"/>
    <w:rsid w:val="00DA2369"/>
    <w:rsid w:val="00DA2CEE"/>
    <w:rsid w:val="00DA54D0"/>
    <w:rsid w:val="00DC1D9D"/>
    <w:rsid w:val="00DC395B"/>
    <w:rsid w:val="00DC6CBD"/>
    <w:rsid w:val="00DD212D"/>
    <w:rsid w:val="00DD2187"/>
    <w:rsid w:val="00DE61B2"/>
    <w:rsid w:val="00DF697F"/>
    <w:rsid w:val="00E0271B"/>
    <w:rsid w:val="00E0636F"/>
    <w:rsid w:val="00E12547"/>
    <w:rsid w:val="00E12EB7"/>
    <w:rsid w:val="00E22014"/>
    <w:rsid w:val="00E427D4"/>
    <w:rsid w:val="00E454C7"/>
    <w:rsid w:val="00E54DC9"/>
    <w:rsid w:val="00E6343E"/>
    <w:rsid w:val="00E6636B"/>
    <w:rsid w:val="00E74193"/>
    <w:rsid w:val="00E7437C"/>
    <w:rsid w:val="00E74B3D"/>
    <w:rsid w:val="00E757A0"/>
    <w:rsid w:val="00E771A0"/>
    <w:rsid w:val="00E9556F"/>
    <w:rsid w:val="00EA4491"/>
    <w:rsid w:val="00EA7EF9"/>
    <w:rsid w:val="00EB627F"/>
    <w:rsid w:val="00EC1904"/>
    <w:rsid w:val="00ED1221"/>
    <w:rsid w:val="00ED4706"/>
    <w:rsid w:val="00ED60C0"/>
    <w:rsid w:val="00ED6EBA"/>
    <w:rsid w:val="00EE1B8A"/>
    <w:rsid w:val="00EE1D52"/>
    <w:rsid w:val="00EE38AF"/>
    <w:rsid w:val="00EE72EF"/>
    <w:rsid w:val="00EF162B"/>
    <w:rsid w:val="00EF4512"/>
    <w:rsid w:val="00EF6F65"/>
    <w:rsid w:val="00F01CB4"/>
    <w:rsid w:val="00F04F23"/>
    <w:rsid w:val="00F109AD"/>
    <w:rsid w:val="00F13040"/>
    <w:rsid w:val="00F14D55"/>
    <w:rsid w:val="00F1731C"/>
    <w:rsid w:val="00F271F5"/>
    <w:rsid w:val="00F30B19"/>
    <w:rsid w:val="00F33805"/>
    <w:rsid w:val="00F370D6"/>
    <w:rsid w:val="00F37134"/>
    <w:rsid w:val="00F42213"/>
    <w:rsid w:val="00F44672"/>
    <w:rsid w:val="00F44C97"/>
    <w:rsid w:val="00F5269A"/>
    <w:rsid w:val="00F54C7C"/>
    <w:rsid w:val="00F569FF"/>
    <w:rsid w:val="00F60067"/>
    <w:rsid w:val="00F644CB"/>
    <w:rsid w:val="00F726FB"/>
    <w:rsid w:val="00F77995"/>
    <w:rsid w:val="00F80EA1"/>
    <w:rsid w:val="00F82548"/>
    <w:rsid w:val="00F82E55"/>
    <w:rsid w:val="00F878EC"/>
    <w:rsid w:val="00F92788"/>
    <w:rsid w:val="00FA3180"/>
    <w:rsid w:val="00FA3863"/>
    <w:rsid w:val="00FA4EFB"/>
    <w:rsid w:val="00FA7DD4"/>
    <w:rsid w:val="00FB0BE7"/>
    <w:rsid w:val="00FC5BAA"/>
    <w:rsid w:val="00FC601B"/>
    <w:rsid w:val="00FD5701"/>
    <w:rsid w:val="00FE0B28"/>
    <w:rsid w:val="00FE1040"/>
    <w:rsid w:val="00FE18DE"/>
    <w:rsid w:val="00FE223A"/>
    <w:rsid w:val="00FE36A1"/>
    <w:rsid w:val="00FE49EC"/>
    <w:rsid w:val="00FE6A2A"/>
    <w:rsid w:val="00FF15BF"/>
    <w:rsid w:val="00FF1CC2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25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B3"/>
    <w:pPr>
      <w:ind w:left="720"/>
      <w:contextualSpacing/>
    </w:pPr>
  </w:style>
  <w:style w:type="character" w:styleId="Hyperlink">
    <w:name w:val="Hyperlink"/>
    <w:basedOn w:val="DefaultParagraphFont"/>
    <w:rsid w:val="00717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25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B3"/>
    <w:pPr>
      <w:ind w:left="720"/>
      <w:contextualSpacing/>
    </w:pPr>
  </w:style>
  <w:style w:type="character" w:styleId="Hyperlink">
    <w:name w:val="Hyperlink"/>
    <w:basedOn w:val="DefaultParagraphFont"/>
    <w:rsid w:val="00717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odynCorporation/RAMWare3_Bug_Track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3661E882.dotm</Template>
  <TotalTime>10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Seaholm</dc:creator>
  <cp:lastModifiedBy>Brian Seaholm</cp:lastModifiedBy>
  <cp:revision>3</cp:revision>
  <cp:lastPrinted>2018-05-09T13:41:00Z</cp:lastPrinted>
  <dcterms:created xsi:type="dcterms:W3CDTF">2018-05-09T13:32:00Z</dcterms:created>
  <dcterms:modified xsi:type="dcterms:W3CDTF">2018-05-09T13:42:00Z</dcterms:modified>
</cp:coreProperties>
</file>